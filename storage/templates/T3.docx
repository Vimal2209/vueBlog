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435C" w14:textId="77777777" w:rsidR="003E6F76" w:rsidRPr="0011176B" w:rsidRDefault="00445FC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720DA" wp14:editId="45340B8F">
                <wp:simplePos x="0" y="0"/>
                <wp:positionH relativeFrom="page">
                  <wp:posOffset>619125</wp:posOffset>
                </wp:positionH>
                <wp:positionV relativeFrom="page">
                  <wp:posOffset>3238500</wp:posOffset>
                </wp:positionV>
                <wp:extent cx="1348105" cy="2295525"/>
                <wp:effectExtent l="0" t="0" r="4445" b="952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DA3A" w14:textId="7C238806" w:rsidR="00E20730" w:rsidRDefault="00E20730" w:rsidP="00304690">
                            <w:pPr>
                              <w:pStyle w:val="Heading3"/>
                              <w:jc w:val="center"/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  <w:t>$dt$</w:t>
                            </w:r>
                          </w:p>
                          <w:p w14:paraId="3BCE3487" w14:textId="794FFFB9" w:rsidR="00B44828" w:rsidRPr="00F8240A" w:rsidRDefault="004E64ED" w:rsidP="00304690">
                            <w:pPr>
                              <w:pStyle w:val="Heading3"/>
                              <w:jc w:val="center"/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  <w:t>$t$</w:t>
                            </w:r>
                          </w:p>
                          <w:p w14:paraId="70C1FF9F" w14:textId="77777777" w:rsidR="008E17DA" w:rsidRPr="00F8240A" w:rsidRDefault="008E17DA" w:rsidP="00304690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5D787C22" w14:textId="77777777" w:rsidR="002A6DCF" w:rsidRPr="00F8240A" w:rsidRDefault="008E17DA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F8240A"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  <w:t>Venue:</w:t>
                            </w:r>
                          </w:p>
                          <w:p w14:paraId="723F0A7A" w14:textId="77777777" w:rsidR="002A6DCF" w:rsidRPr="00F8240A" w:rsidRDefault="002A6DCF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14:paraId="4B9F2491" w14:textId="7375BFB1" w:rsidR="008E17DA" w:rsidRPr="00F8240A" w:rsidRDefault="007A745B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  <w:t>$v$</w:t>
                            </w:r>
                          </w:p>
                          <w:p w14:paraId="334A9BA1" w14:textId="77777777" w:rsidR="001A012F" w:rsidRPr="00F8240A" w:rsidRDefault="001A012F" w:rsidP="00D601E9">
                            <w:pPr>
                              <w:rPr>
                                <w:rFonts w:ascii="Verdana" w:hAnsi="Verdana" w:cs="Arial"/>
                                <w:b/>
                                <w:bCs/>
                                <w:color w:val="002060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04137DE" w14:textId="77777777" w:rsidR="00D601E9" w:rsidRPr="00F8240A" w:rsidRDefault="00D601E9" w:rsidP="00D601E9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720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8.75pt;margin-top:255pt;width:106.1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" filled="f" stroked="f">
                <v:textbox inset="3.6pt,,3.6pt">
                  <w:txbxContent>
                    <w:p w14:paraId="7635DA3A" w14:textId="7C238806" w:rsidR="00E20730" w:rsidRDefault="00E20730" w:rsidP="00304690">
                      <w:pPr>
                        <w:pStyle w:val="Heading3"/>
                        <w:jc w:val="center"/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  <w:t>$dt$</w:t>
                      </w:r>
                    </w:p>
                    <w:p w14:paraId="3BCE3487" w14:textId="794FFFB9" w:rsidR="00B44828" w:rsidRPr="00F8240A" w:rsidRDefault="004E64ED" w:rsidP="00304690">
                      <w:pPr>
                        <w:pStyle w:val="Heading3"/>
                        <w:jc w:val="center"/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  <w:t>$t$</w:t>
                      </w:r>
                    </w:p>
                    <w:p w14:paraId="70C1FF9F" w14:textId="77777777" w:rsidR="008E17DA" w:rsidRPr="00F8240A" w:rsidRDefault="008E17DA" w:rsidP="00304690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5D787C22" w14:textId="77777777" w:rsidR="002A6DCF" w:rsidRPr="00F8240A" w:rsidRDefault="008E17DA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  <w:r w:rsidRPr="00F8240A"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  <w:t>Venue:</w:t>
                      </w:r>
                    </w:p>
                    <w:p w14:paraId="723F0A7A" w14:textId="77777777" w:rsidR="002A6DCF" w:rsidRPr="00F8240A" w:rsidRDefault="002A6DCF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</w:p>
                    <w:p w14:paraId="4B9F2491" w14:textId="7375BFB1" w:rsidR="008E17DA" w:rsidRPr="00F8240A" w:rsidRDefault="007A745B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  <w:t>$v$</w:t>
                      </w:r>
                    </w:p>
                    <w:p w14:paraId="334A9BA1" w14:textId="77777777" w:rsidR="001A012F" w:rsidRPr="00F8240A" w:rsidRDefault="001A012F" w:rsidP="00D601E9">
                      <w:pPr>
                        <w:rPr>
                          <w:rFonts w:ascii="Verdana" w:hAnsi="Verdana" w:cs="Arial"/>
                          <w:b/>
                          <w:bCs/>
                          <w:color w:val="002060"/>
                          <w:spacing w:val="20"/>
                          <w:sz w:val="22"/>
                          <w:szCs w:val="22"/>
                        </w:rPr>
                      </w:pPr>
                    </w:p>
                    <w:p w14:paraId="504137DE" w14:textId="77777777" w:rsidR="00D601E9" w:rsidRPr="00F8240A" w:rsidRDefault="00D601E9" w:rsidP="00D601E9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8AC47E9" wp14:editId="044FA31E">
                <wp:simplePos x="0" y="0"/>
                <wp:positionH relativeFrom="page">
                  <wp:posOffset>2124075</wp:posOffset>
                </wp:positionH>
                <wp:positionV relativeFrom="page">
                  <wp:posOffset>3057525</wp:posOffset>
                </wp:positionV>
                <wp:extent cx="5046980" cy="6696075"/>
                <wp:effectExtent l="0" t="0" r="127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046980" cy="669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CFC34E" w14:textId="77777777" w:rsidR="0035547F" w:rsidRDefault="0035547F" w:rsidP="0018255F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B942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IE"/>
                              </w:rPr>
                              <w:t>Agenda</w:t>
                            </w:r>
                          </w:p>
                          <w:p w14:paraId="48844AFF" w14:textId="77777777" w:rsidR="0018255F" w:rsidRPr="00143186" w:rsidRDefault="0018255F" w:rsidP="0018255F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163DF34E" w14:textId="7E4410AE" w:rsidR="00345477" w:rsidRPr="00062398" w:rsidRDefault="00ED1F82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$a1$</w:t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  <w:t>$attach$</w:t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  <w:t>$link$</w:t>
                            </w:r>
                          </w:p>
                          <w:p w14:paraId="61ABA291" w14:textId="77777777" w:rsidR="0018255F" w:rsidRPr="006B2365" w:rsidRDefault="0018255F" w:rsidP="00143186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370835AF" w14:textId="77777777" w:rsidR="00F10B95" w:rsidRDefault="0003005E" w:rsidP="00A942E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Review of Minutes</w:t>
                            </w:r>
                            <w:r w:rsidR="00116F72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  </w:t>
                            </w:r>
                            <w:r w:rsid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&amp; </w:t>
                            </w:r>
                            <w:r w:rsidR="00FB24E3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Matters Arising</w:t>
                            </w:r>
                            <w:r w:rsidR="00F10B95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</w:p>
                          <w:p w14:paraId="510041C1" w14:textId="77777777" w:rsidR="00F10B95" w:rsidRPr="00F10B95" w:rsidRDefault="00F10B95" w:rsidP="00F10B95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10888D77" w14:textId="6D67D5DE" w:rsidR="00A942E0" w:rsidRDefault="00F10B95" w:rsidP="00F10B95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$list$</w:t>
                            </w:r>
                            <w:r w:rsidR="00240909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61A7BA36" w14:textId="77777777" w:rsidR="00A942E0" w:rsidRPr="006B2365" w:rsidRDefault="00A942E0" w:rsidP="00A942E0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7A9F9B5B" w14:textId="77777777" w:rsidR="006D33FE" w:rsidRDefault="006D33FE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COVID-19 Preparedness</w:t>
                            </w:r>
                          </w:p>
                          <w:p w14:paraId="5817E7EB" w14:textId="77777777" w:rsidR="006D33FE" w:rsidRPr="006D33FE" w:rsidRDefault="006D33FE" w:rsidP="006D33FE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282917EF" w14:textId="77777777" w:rsidR="00904D33" w:rsidRDefault="00904D33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Nursing Strategy 2020-2025</w:t>
                            </w:r>
                          </w:p>
                          <w:p w14:paraId="4B880570" w14:textId="77777777" w:rsidR="00C36075" w:rsidRDefault="00C36075" w:rsidP="00C36075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3C457CD1" w14:textId="77777777" w:rsidR="00904D33" w:rsidRDefault="00904D33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Performance meetings</w:t>
                            </w:r>
                          </w:p>
                          <w:p w14:paraId="50D243AD" w14:textId="77777777" w:rsidR="00A0319D" w:rsidRPr="00A0319D" w:rsidRDefault="00A0319D" w:rsidP="00A0319D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2D7B3750" w14:textId="77777777" w:rsidR="00A0319D" w:rsidRDefault="00A0319D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Peta Taffe Leadership Training </w:t>
                            </w:r>
                          </w:p>
                          <w:p w14:paraId="6B05CE61" w14:textId="77777777" w:rsidR="00A0319D" w:rsidRPr="00A0319D" w:rsidRDefault="00A0319D" w:rsidP="00A0319D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58CB42AB" w14:textId="77777777" w:rsidR="00A0319D" w:rsidRDefault="00A0319D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Careful Nursing Documentation </w:t>
                            </w:r>
                          </w:p>
                          <w:p w14:paraId="08C97576" w14:textId="77777777" w:rsidR="00904D33" w:rsidRPr="00904D33" w:rsidRDefault="00904D33" w:rsidP="00904D33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33ABF374" w14:textId="77777777" w:rsidR="00C36075" w:rsidRDefault="00E7212A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Get up, Get dressed, Get moving Campaign</w:t>
                            </w:r>
                          </w:p>
                          <w:p w14:paraId="66A77CD5" w14:textId="77777777" w:rsidR="005C1429" w:rsidRPr="005C1429" w:rsidRDefault="005C1429" w:rsidP="005C1429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426CF376" w14:textId="77777777" w:rsidR="005C1429" w:rsidRDefault="005C1429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Final Journey’s End of Life Care Training Workshop  - 19</w:t>
                            </w:r>
                            <w:r w:rsidRPr="005C1429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vertAlign w:val="superscript"/>
                                <w:lang w:val="en-IE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March  </w:t>
                            </w:r>
                          </w:p>
                          <w:p w14:paraId="68C4C7E9" w14:textId="77777777" w:rsidR="00C36075" w:rsidRPr="00C36075" w:rsidRDefault="00C36075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603631E0" w14:textId="77777777" w:rsidR="00904D33" w:rsidRPr="00904D33" w:rsidRDefault="0061414F" w:rsidP="00904D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904D33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Nursing an</w:t>
                            </w:r>
                            <w:r w:rsidR="00213AEF" w:rsidRPr="00904D33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d Midwifery Workforce</w:t>
                            </w:r>
                          </w:p>
                          <w:p w14:paraId="1A243E5C" w14:textId="77777777" w:rsidR="00904D33" w:rsidRPr="00904D33" w:rsidRDefault="00904D33" w:rsidP="00904D33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B791D0B" w14:textId="77777777" w:rsidR="00904D33" w:rsidRDefault="00904D33" w:rsidP="0061414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Enhanced Nursing Contract/ medical Surgical allowances</w:t>
                            </w:r>
                          </w:p>
                          <w:p w14:paraId="705C3617" w14:textId="77777777" w:rsidR="00130875" w:rsidRPr="00223655" w:rsidRDefault="0087663A" w:rsidP="0061414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Safe </w:t>
                            </w:r>
                            <w:r w:rsidR="00130875" w:rsidRPr="0022365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Staffing </w:t>
                            </w:r>
                            <w:r w:rsidR="004A666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/ED Taskforce/ED WRC</w:t>
                            </w:r>
                          </w:p>
                          <w:p w14:paraId="1C93FD61" w14:textId="77777777" w:rsidR="00213AEF" w:rsidRPr="00C36075" w:rsidRDefault="00213AEF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46C30CD" w14:textId="77777777" w:rsidR="00904D33" w:rsidRDefault="00904D33" w:rsidP="00343F5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Unscheduled Care</w:t>
                            </w:r>
                          </w:p>
                          <w:p w14:paraId="75991C02" w14:textId="77777777" w:rsidR="00904D33" w:rsidRPr="00904D33" w:rsidRDefault="00904D33" w:rsidP="00904D33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0DD47C87" w14:textId="77777777" w:rsidR="006D33FE" w:rsidRPr="006D33FE" w:rsidRDefault="00B6064A" w:rsidP="006D33F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Quality and Risk</w:t>
                            </w:r>
                            <w:r w:rsidR="0003005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EA3021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6D33F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-</w:t>
                            </w:r>
                            <w:r w:rsidR="006D33FE" w:rsidRPr="006D33FE">
                              <w:t xml:space="preserve"> </w:t>
                            </w:r>
                            <w:r w:rsidR="006D33F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Coroner Notification  of maternal deaths </w:t>
                            </w:r>
                          </w:p>
                          <w:p w14:paraId="2BBA0E00" w14:textId="77777777" w:rsidR="00343F52" w:rsidRPr="00C36075" w:rsidRDefault="00343F52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1BB7F05E" w14:textId="77777777" w:rsidR="00143186" w:rsidRPr="00062398" w:rsidRDefault="00EA3021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E622DA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Management</w:t>
                            </w:r>
                            <w:r w:rsidR="00B6064A"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Team Briefing</w:t>
                            </w:r>
                            <w:r w:rsidR="00407BB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7A8CFBDE" w14:textId="77777777" w:rsidR="00D118C2" w:rsidRPr="006B2365" w:rsidRDefault="00D118C2" w:rsidP="00143186">
                            <w:pPr>
                              <w:rPr>
                                <w:rFonts w:asciiTheme="majorHAnsi" w:hAnsiTheme="majorHAnsi"/>
                                <w:color w:val="auto"/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0DA77CEC" w14:textId="77777777" w:rsidR="00EA3021" w:rsidRDefault="0063451E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A.O.B.</w:t>
                            </w:r>
                          </w:p>
                          <w:p w14:paraId="6D701437" w14:textId="77777777" w:rsidR="009C0C9C" w:rsidRPr="006B2365" w:rsidRDefault="009C0C9C" w:rsidP="009C0C9C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7FC481CE" w14:textId="77777777" w:rsidR="009C0C9C" w:rsidRPr="00130875" w:rsidRDefault="009C0C9C" w:rsidP="0013087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Next Meeting </w:t>
                            </w:r>
                            <w:r w:rsidR="00363E3A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– </w:t>
                            </w:r>
                            <w:r w:rsid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  <w:r w:rsidR="00C36075" w:rsidRP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vertAlign w:val="superscript"/>
                                <w:lang w:val="en-IE"/>
                              </w:rPr>
                              <w:t>nd</w:t>
                            </w:r>
                            <w:r w:rsid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April </w:t>
                            </w:r>
                            <w:r w:rsidR="00134BD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2020</w:t>
                            </w:r>
                          </w:p>
                          <w:p w14:paraId="30B4B78B" w14:textId="77777777" w:rsidR="0061096E" w:rsidRPr="00B942FF" w:rsidRDefault="0061096E" w:rsidP="009B6FC6">
                            <w:pPr>
                              <w:pStyle w:val="ListParagraph"/>
                              <w:spacing w:line="276" w:lineRule="auto"/>
                              <w:ind w:left="1222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1FF22524" w14:textId="77777777" w:rsidR="0003005E" w:rsidRPr="00B942FF" w:rsidRDefault="0003005E" w:rsidP="000B5C59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2787A128" w14:textId="77777777" w:rsidR="0003005E" w:rsidRPr="0003005E" w:rsidRDefault="0003005E" w:rsidP="00EA3021">
                            <w:pPr>
                              <w:pStyle w:val="ListParagraph"/>
                              <w:ind w:left="502"/>
                              <w:rPr>
                                <w:rFonts w:ascii="Verdana" w:hAnsi="Verdana"/>
                                <w:sz w:val="32"/>
                                <w:szCs w:val="32"/>
                                <w:lang w:val="en-IE"/>
                              </w:rPr>
                            </w:pPr>
                          </w:p>
                          <w:p w14:paraId="193E5586" w14:textId="77777777" w:rsidR="0003005E" w:rsidRPr="0003005E" w:rsidRDefault="0003005E" w:rsidP="0003005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47E9" id="Text Box 9" o:spid="_x0000_s1027" type="#_x0000_t202" style="position:absolute;margin-left:167.25pt;margin-top:240.75pt;width:397.4pt;height:527.2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" filled="f" stroked="f" strokeweight="0" insetpen="t">
                <o:lock v:ext="edit" shapetype="t"/>
                <v:textbox inset="2.85pt,2.85pt,2.85pt,2.85pt">
                  <w:txbxContent>
                    <w:p w14:paraId="07CFC34E" w14:textId="77777777" w:rsidR="0035547F" w:rsidRDefault="0035547F" w:rsidP="0018255F">
                      <w:pPr>
                        <w:contextualSpacing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IE"/>
                        </w:rPr>
                      </w:pPr>
                      <w:r w:rsidRPr="00B942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IE"/>
                        </w:rPr>
                        <w:t>Agenda</w:t>
                      </w:r>
                    </w:p>
                    <w:p w14:paraId="48844AFF" w14:textId="77777777" w:rsidR="0018255F" w:rsidRPr="00143186" w:rsidRDefault="0018255F" w:rsidP="0018255F">
                      <w:pPr>
                        <w:contextualSpacing/>
                        <w:rPr>
                          <w:rFonts w:asciiTheme="majorHAnsi" w:hAnsiTheme="majorHAnsi"/>
                          <w:b/>
                          <w:sz w:val="16"/>
                          <w:szCs w:val="16"/>
                          <w:lang w:val="en-IE"/>
                        </w:rPr>
                      </w:pPr>
                    </w:p>
                    <w:p w14:paraId="163DF34E" w14:textId="7E4410AE" w:rsidR="00345477" w:rsidRPr="00062398" w:rsidRDefault="00ED1F82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$a1$</w:t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  <w:t>$attach$</w:t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  <w:t>$link$</w:t>
                      </w:r>
                    </w:p>
                    <w:p w14:paraId="61ABA291" w14:textId="77777777" w:rsidR="0018255F" w:rsidRPr="006B2365" w:rsidRDefault="0018255F" w:rsidP="00143186">
                      <w:pPr>
                        <w:pStyle w:val="ListParagraph"/>
                        <w:ind w:left="0"/>
                        <w:rPr>
                          <w:rFonts w:asciiTheme="majorHAnsi" w:hAnsiTheme="majorHAnsi"/>
                          <w:sz w:val="16"/>
                          <w:szCs w:val="16"/>
                          <w:lang w:val="en-IE"/>
                        </w:rPr>
                      </w:pPr>
                    </w:p>
                    <w:p w14:paraId="370835AF" w14:textId="77777777" w:rsidR="00F10B95" w:rsidRDefault="0003005E" w:rsidP="00A942E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  <w:r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Review of Minutes</w:t>
                      </w:r>
                      <w:r w:rsidR="00116F72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  </w:t>
                      </w:r>
                      <w:r w:rsid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&amp; </w:t>
                      </w:r>
                      <w:r w:rsidR="00FB24E3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Matters Arising</w:t>
                      </w:r>
                      <w:r w:rsidR="00F10B95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</w:p>
                    <w:p w14:paraId="510041C1" w14:textId="77777777" w:rsidR="00F10B95" w:rsidRPr="00F10B95" w:rsidRDefault="00F10B95" w:rsidP="00F10B95">
                      <w:pPr>
                        <w:pStyle w:val="ListParagraph"/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</w:p>
                    <w:p w14:paraId="10888D77" w14:textId="6D67D5DE" w:rsidR="00A942E0" w:rsidRDefault="00F10B95" w:rsidP="00F10B95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$list$</w:t>
                      </w:r>
                      <w:r w:rsidR="00240909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61A7BA36" w14:textId="77777777" w:rsidR="00A942E0" w:rsidRPr="006B2365" w:rsidRDefault="00A942E0" w:rsidP="00A942E0">
                      <w:pPr>
                        <w:pStyle w:val="ListParagraph"/>
                        <w:rPr>
                          <w:rFonts w:asciiTheme="majorHAnsi" w:hAnsiTheme="majorHAnsi"/>
                          <w:sz w:val="16"/>
                          <w:szCs w:val="16"/>
                          <w:lang w:val="en-IE"/>
                        </w:rPr>
                      </w:pPr>
                    </w:p>
                    <w:p w14:paraId="7A9F9B5B" w14:textId="77777777" w:rsidR="006D33FE" w:rsidRDefault="006D33FE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COVID-19 Preparedness</w:t>
                      </w:r>
                    </w:p>
                    <w:p w14:paraId="5817E7EB" w14:textId="77777777" w:rsidR="006D33FE" w:rsidRPr="006D33FE" w:rsidRDefault="006D33FE" w:rsidP="006D33FE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282917EF" w14:textId="77777777" w:rsidR="00904D33" w:rsidRDefault="00904D33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Nursing Strategy 2020-2025</w:t>
                      </w:r>
                    </w:p>
                    <w:p w14:paraId="4B880570" w14:textId="77777777" w:rsidR="00C36075" w:rsidRDefault="00C36075" w:rsidP="00C36075">
                      <w:pPr>
                        <w:pStyle w:val="ListParagraph"/>
                        <w:ind w:left="360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3C457CD1" w14:textId="77777777" w:rsidR="00904D33" w:rsidRDefault="00904D33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Performance meetings</w:t>
                      </w:r>
                    </w:p>
                    <w:p w14:paraId="50D243AD" w14:textId="77777777" w:rsidR="00A0319D" w:rsidRPr="00A0319D" w:rsidRDefault="00A0319D" w:rsidP="00A0319D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2D7B3750" w14:textId="77777777" w:rsidR="00A0319D" w:rsidRDefault="00A0319D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Peta Taffe Leadership Training </w:t>
                      </w:r>
                    </w:p>
                    <w:p w14:paraId="6B05CE61" w14:textId="77777777" w:rsidR="00A0319D" w:rsidRPr="00A0319D" w:rsidRDefault="00A0319D" w:rsidP="00A0319D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58CB42AB" w14:textId="77777777" w:rsidR="00A0319D" w:rsidRDefault="00A0319D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Careful Nursing Documentation </w:t>
                      </w:r>
                    </w:p>
                    <w:p w14:paraId="08C97576" w14:textId="77777777" w:rsidR="00904D33" w:rsidRPr="00904D33" w:rsidRDefault="00904D33" w:rsidP="00904D33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33ABF374" w14:textId="77777777" w:rsidR="00C36075" w:rsidRDefault="00E7212A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Get up, Get dressed, Get moving Campaign</w:t>
                      </w:r>
                    </w:p>
                    <w:p w14:paraId="66A77CD5" w14:textId="77777777" w:rsidR="005C1429" w:rsidRPr="005C1429" w:rsidRDefault="005C1429" w:rsidP="005C1429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426CF376" w14:textId="77777777" w:rsidR="005C1429" w:rsidRDefault="005C1429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Final Journey’s End of Life Care Training Workshop  - 19</w:t>
                      </w:r>
                      <w:r w:rsidRPr="005C1429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vertAlign w:val="superscript"/>
                          <w:lang w:val="en-IE"/>
                        </w:rPr>
                        <w:t>th</w:t>
                      </w: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March  </w:t>
                      </w:r>
                    </w:p>
                    <w:p w14:paraId="68C4C7E9" w14:textId="77777777" w:rsidR="00C36075" w:rsidRPr="00C36075" w:rsidRDefault="00C36075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603631E0" w14:textId="77777777" w:rsidR="00904D33" w:rsidRPr="00904D33" w:rsidRDefault="0061414F" w:rsidP="00904D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904D33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Nursing an</w:t>
                      </w:r>
                      <w:r w:rsidR="00213AEF" w:rsidRPr="00904D33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d Midwifery Workforce</w:t>
                      </w:r>
                    </w:p>
                    <w:p w14:paraId="1A243E5C" w14:textId="77777777" w:rsidR="00904D33" w:rsidRPr="00904D33" w:rsidRDefault="00904D33" w:rsidP="00904D33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7B791D0B" w14:textId="77777777" w:rsidR="00904D33" w:rsidRDefault="00904D33" w:rsidP="0061414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Enhanced Nursing Contract/ medical Surgical allowances</w:t>
                      </w:r>
                    </w:p>
                    <w:p w14:paraId="705C3617" w14:textId="77777777" w:rsidR="00130875" w:rsidRPr="00223655" w:rsidRDefault="0087663A" w:rsidP="0061414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Safe </w:t>
                      </w:r>
                      <w:r w:rsidR="00130875" w:rsidRPr="0022365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Staffing </w:t>
                      </w:r>
                      <w:r w:rsidR="004A666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/ED Taskforce/ED WRC</w:t>
                      </w:r>
                    </w:p>
                    <w:p w14:paraId="1C93FD61" w14:textId="77777777" w:rsidR="00213AEF" w:rsidRPr="00C36075" w:rsidRDefault="00213AEF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746C30CD" w14:textId="77777777" w:rsidR="00904D33" w:rsidRDefault="00904D33" w:rsidP="00343F5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Unscheduled Care</w:t>
                      </w:r>
                    </w:p>
                    <w:p w14:paraId="75991C02" w14:textId="77777777" w:rsidR="00904D33" w:rsidRPr="00904D33" w:rsidRDefault="00904D33" w:rsidP="00904D33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0DD47C87" w14:textId="77777777" w:rsidR="006D33FE" w:rsidRPr="006D33FE" w:rsidRDefault="00B6064A" w:rsidP="006D33F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Quality and Risk</w:t>
                      </w:r>
                      <w:r w:rsidR="0003005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EA3021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6D33F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-</w:t>
                      </w:r>
                      <w:r w:rsidR="006D33FE" w:rsidRPr="006D33FE">
                        <w:t xml:space="preserve"> </w:t>
                      </w:r>
                      <w:r w:rsidR="006D33F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Coroner Notification  of maternal deaths </w:t>
                      </w:r>
                    </w:p>
                    <w:p w14:paraId="2BBA0E00" w14:textId="77777777" w:rsidR="00343F52" w:rsidRPr="00C36075" w:rsidRDefault="00343F52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1BB7F05E" w14:textId="77777777" w:rsidR="00143186" w:rsidRPr="00062398" w:rsidRDefault="00EA3021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E622DA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Management</w:t>
                      </w:r>
                      <w:r w:rsidR="00B6064A"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Team Briefing</w:t>
                      </w:r>
                      <w:r w:rsidR="00407BB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7A8CFBDE" w14:textId="77777777" w:rsidR="00D118C2" w:rsidRPr="006B2365" w:rsidRDefault="00D118C2" w:rsidP="00143186">
                      <w:pPr>
                        <w:rPr>
                          <w:rFonts w:asciiTheme="majorHAnsi" w:hAnsiTheme="majorHAnsi"/>
                          <w:color w:val="auto"/>
                          <w:sz w:val="16"/>
                          <w:szCs w:val="16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0DA77CEC" w14:textId="77777777" w:rsidR="00EA3021" w:rsidRDefault="0063451E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A.O.B.</w:t>
                      </w:r>
                    </w:p>
                    <w:p w14:paraId="6D701437" w14:textId="77777777" w:rsidR="009C0C9C" w:rsidRPr="006B2365" w:rsidRDefault="009C0C9C" w:rsidP="009C0C9C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16"/>
                          <w:szCs w:val="16"/>
                          <w:lang w:val="en-IE"/>
                        </w:rPr>
                      </w:pPr>
                    </w:p>
                    <w:p w14:paraId="7FC481CE" w14:textId="77777777" w:rsidR="009C0C9C" w:rsidRPr="00130875" w:rsidRDefault="009C0C9C" w:rsidP="0013087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Next Meeting </w:t>
                      </w:r>
                      <w:r w:rsidR="00363E3A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– </w:t>
                      </w:r>
                      <w:r w:rsid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2</w:t>
                      </w:r>
                      <w:r w:rsidR="00C36075" w:rsidRP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vertAlign w:val="superscript"/>
                          <w:lang w:val="en-IE"/>
                        </w:rPr>
                        <w:t>nd</w:t>
                      </w:r>
                      <w:r w:rsid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April </w:t>
                      </w:r>
                      <w:r w:rsidR="00134BD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2020</w:t>
                      </w:r>
                    </w:p>
                    <w:p w14:paraId="30B4B78B" w14:textId="77777777" w:rsidR="0061096E" w:rsidRPr="00B942FF" w:rsidRDefault="0061096E" w:rsidP="009B6FC6">
                      <w:pPr>
                        <w:pStyle w:val="ListParagraph"/>
                        <w:spacing w:line="276" w:lineRule="auto"/>
                        <w:ind w:left="1222"/>
                        <w:rPr>
                          <w:rFonts w:asciiTheme="majorHAnsi" w:hAnsiTheme="majorHAnsi"/>
                          <w:sz w:val="24"/>
                          <w:szCs w:val="24"/>
                          <w:lang w:val="en-IE"/>
                        </w:rPr>
                      </w:pPr>
                    </w:p>
                    <w:p w14:paraId="1FF22524" w14:textId="77777777" w:rsidR="0003005E" w:rsidRPr="00B942FF" w:rsidRDefault="0003005E" w:rsidP="000B5C59">
                      <w:pPr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  <w:lang w:val="en-IE"/>
                        </w:rPr>
                      </w:pPr>
                    </w:p>
                    <w:p w14:paraId="2787A128" w14:textId="77777777" w:rsidR="0003005E" w:rsidRPr="0003005E" w:rsidRDefault="0003005E" w:rsidP="00EA3021">
                      <w:pPr>
                        <w:pStyle w:val="ListParagraph"/>
                        <w:ind w:left="502"/>
                        <w:rPr>
                          <w:rFonts w:ascii="Verdana" w:hAnsi="Verdana"/>
                          <w:sz w:val="32"/>
                          <w:szCs w:val="32"/>
                          <w:lang w:val="en-IE"/>
                        </w:rPr>
                      </w:pPr>
                    </w:p>
                    <w:p w14:paraId="193E5586" w14:textId="77777777" w:rsidR="0003005E" w:rsidRPr="0003005E" w:rsidRDefault="0003005E" w:rsidP="0003005E">
                      <w:pPr>
                        <w:rPr>
                          <w:rFonts w:ascii="Verdana" w:hAnsi="Verdana"/>
                          <w:sz w:val="32"/>
                          <w:szCs w:val="32"/>
                          <w:lang w:val="en-I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7E3177E8" wp14:editId="4AD20075">
                <wp:simplePos x="0" y="0"/>
                <wp:positionH relativeFrom="page">
                  <wp:posOffset>571500</wp:posOffset>
                </wp:positionH>
                <wp:positionV relativeFrom="page">
                  <wp:posOffset>400050</wp:posOffset>
                </wp:positionV>
                <wp:extent cx="1457325" cy="8620125"/>
                <wp:effectExtent l="0" t="0" r="9525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57325" cy="8620125"/>
                        </a:xfrm>
                        <a:prstGeom prst="rect">
                          <a:avLst/>
                        </a:prstGeom>
                        <a:solidFill>
                          <a:srgbClr val="99CC99">
                            <a:alpha val="7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53F3A" id="Rectangle 3" o:spid="_x0000_s1026" style="position:absolute;margin-left:45pt;margin-top:31.5pt;width:114.75pt;height:678.7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" fillcolor="#9c9" stroked="f" strokeweight="0" insetpen="t">
                <v:fill opacity="46003f"/>
                <v:shadow color="#ccc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75686809" wp14:editId="416C11D0">
                <wp:simplePos x="0" y="0"/>
                <wp:positionH relativeFrom="page">
                  <wp:posOffset>1143000</wp:posOffset>
                </wp:positionH>
                <wp:positionV relativeFrom="page">
                  <wp:posOffset>2695575</wp:posOffset>
                </wp:positionV>
                <wp:extent cx="6057265" cy="285750"/>
                <wp:effectExtent l="0" t="0" r="63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5726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E3CBC" id="AutoShape 7" o:spid="_x0000_s1026" style="position:absolute;margin-left:90pt;margin-top:212.25pt;width:476.95pt;height:22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" fillcolor="navy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9F42BCE" wp14:editId="57417678">
                <wp:simplePos x="0" y="0"/>
                <wp:positionH relativeFrom="page">
                  <wp:posOffset>1261745</wp:posOffset>
                </wp:positionH>
                <wp:positionV relativeFrom="page">
                  <wp:posOffset>2647950</wp:posOffset>
                </wp:positionV>
                <wp:extent cx="5653405" cy="333375"/>
                <wp:effectExtent l="0" t="0" r="4445" b="95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534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A8B3F" w14:textId="77777777" w:rsidR="00B44828" w:rsidRPr="0003005E" w:rsidRDefault="0050156B" w:rsidP="009B1EB1">
                            <w:pPr>
                              <w:pStyle w:val="Heading2"/>
                              <w:rPr>
                                <w:rFonts w:ascii="Constantia" w:hAnsi="Constantia"/>
                              </w:rPr>
                            </w:pPr>
                            <w:r w:rsidRPr="004D67FB">
                              <w:rPr>
                                <w:rFonts w:ascii="Constantia" w:hAnsi="Constantia"/>
                                <w:i w:val="0"/>
                              </w:rPr>
                              <w:t>AGENDA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2BCE" id="Text Box 8" o:spid="_x0000_s1028" type="#_x0000_t202" style="position:absolute;margin-left:99.35pt;margin-top:208.5pt;width:445.15pt;height:26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" filled="f" stroked="f" strokeweight="0" insetpen="t">
                <o:lock v:ext="edit" shapetype="t"/>
                <v:textbox inset="2.85pt,2.85pt,2.85pt,2.85pt">
                  <w:txbxContent>
                    <w:p w14:paraId="163A8B3F" w14:textId="77777777" w:rsidR="00B44828" w:rsidRPr="0003005E" w:rsidRDefault="0050156B" w:rsidP="009B1EB1">
                      <w:pPr>
                        <w:pStyle w:val="Heading2"/>
                        <w:rPr>
                          <w:rFonts w:ascii="Constantia" w:hAnsi="Constantia"/>
                        </w:rPr>
                      </w:pPr>
                      <w:r w:rsidRPr="004D67FB">
                        <w:rPr>
                          <w:rFonts w:ascii="Constantia" w:hAnsi="Constantia"/>
                          <w:i w:val="0"/>
                        </w:rPr>
                        <w:t>AGENDA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56AC45F" wp14:editId="6BFC1DC4">
                <wp:simplePos x="0" y="0"/>
                <wp:positionH relativeFrom="page">
                  <wp:posOffset>1143000</wp:posOffset>
                </wp:positionH>
                <wp:positionV relativeFrom="page">
                  <wp:posOffset>1085850</wp:posOffset>
                </wp:positionV>
                <wp:extent cx="5829300" cy="145542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2930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2E8FF" w14:textId="37AB3851" w:rsidR="00DC4589" w:rsidRDefault="00ED1F82" w:rsidP="0074065B">
                            <w:pPr>
                              <w:pStyle w:val="Heading1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$title$</w:t>
                            </w:r>
                          </w:p>
                          <w:p w14:paraId="392147C4" w14:textId="77777777" w:rsidR="003950B3" w:rsidRPr="003950B3" w:rsidRDefault="003950B3" w:rsidP="003950B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4CCB0ED5" w14:textId="77777777" w:rsidR="003950B3" w:rsidRPr="003950B3" w:rsidRDefault="00CC48F4" w:rsidP="003950B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  <w:t>Chair</w:t>
                            </w:r>
                            <w:r w:rsidR="003950B3" w:rsidRPr="003950B3"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  <w:t>: Ms. Bridie O’Sullivan, Chief Director of Nursing &amp; Midwifery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C45F" id="Text Box 5" o:spid="_x0000_s1029" type="#_x0000_t202" style="position:absolute;margin-left:90pt;margin-top:85.5pt;width:459pt;height:114.6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" filled="f" stroked="f" strokeweight="0" insetpen="t">
                <o:lock v:ext="edit" shapetype="t"/>
                <v:textbox inset="2.85pt,2.85pt,2.85pt,2.85pt">
                  <w:txbxContent>
                    <w:p w14:paraId="2132E8FF" w14:textId="37AB3851" w:rsidR="00DC4589" w:rsidRDefault="00ED1F82" w:rsidP="0074065B">
                      <w:pPr>
                        <w:pStyle w:val="Heading1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$title$</w:t>
                      </w:r>
                    </w:p>
                    <w:p w14:paraId="392147C4" w14:textId="77777777" w:rsidR="003950B3" w:rsidRPr="003950B3" w:rsidRDefault="003950B3" w:rsidP="003950B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</w:pPr>
                    </w:p>
                    <w:p w14:paraId="4CCB0ED5" w14:textId="77777777" w:rsidR="003950B3" w:rsidRPr="003950B3" w:rsidRDefault="00CC48F4" w:rsidP="003950B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  <w:t>Chair</w:t>
                      </w:r>
                      <w:r w:rsidR="003950B3" w:rsidRPr="003950B3"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  <w:t>: Ms. Bridie O’Sullivan, Chief Director of Nursing &amp; Midwifery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20EDD51" wp14:editId="4F4D42AB">
                <wp:simplePos x="0" y="0"/>
                <wp:positionH relativeFrom="page">
                  <wp:posOffset>800100</wp:posOffset>
                </wp:positionH>
                <wp:positionV relativeFrom="page">
                  <wp:posOffset>933450</wp:posOffset>
                </wp:positionV>
                <wp:extent cx="4229100" cy="165735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29100" cy="165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371B8C" id="AutoShape 4" o:spid="_x0000_s1026" style="position:absolute;margin-left:63pt;margin-top:73.5pt;width:333pt;height:130.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 w:rsidR="00EF26E3">
        <w:rPr>
          <w:noProof/>
          <w:lang w:val="en-IE" w:eastAsia="en-IE"/>
        </w:rPr>
        <w:drawing>
          <wp:anchor distT="0" distB="0" distL="114300" distR="114300" simplePos="0" relativeHeight="251662336" behindDoc="0" locked="0" layoutInCell="1" allowOverlap="1" wp14:anchorId="62037695" wp14:editId="5277AA3F">
            <wp:simplePos x="0" y="0"/>
            <wp:positionH relativeFrom="column">
              <wp:posOffset>-581025</wp:posOffset>
            </wp:positionH>
            <wp:positionV relativeFrom="paragraph">
              <wp:posOffset>8115300</wp:posOffset>
            </wp:positionV>
            <wp:extent cx="1409700" cy="723900"/>
            <wp:effectExtent l="19050" t="0" r="0" b="0"/>
            <wp:wrapNone/>
            <wp:docPr id="5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$ima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6E3">
        <w:rPr>
          <w:noProof/>
          <w:lang w:val="en-IE" w:eastAsia="en-IE"/>
        </w:rPr>
        <w:drawing>
          <wp:anchor distT="0" distB="0" distL="114300" distR="114300" simplePos="0" relativeHeight="251664384" behindDoc="1" locked="0" layoutInCell="1" allowOverlap="1" wp14:anchorId="3D51B132" wp14:editId="0207A681">
            <wp:simplePos x="0" y="0"/>
            <wp:positionH relativeFrom="column">
              <wp:posOffset>4648200</wp:posOffset>
            </wp:positionH>
            <wp:positionV relativeFrom="paragraph">
              <wp:posOffset>8115300</wp:posOffset>
            </wp:positionV>
            <wp:extent cx="1524000" cy="723900"/>
            <wp:effectExtent l="19050" t="0" r="0" b="0"/>
            <wp:wrapTight wrapText="bothSides">
              <wp:wrapPolygon edited="0">
                <wp:start x="-270" y="0"/>
                <wp:lineTo x="-270" y="21032"/>
                <wp:lineTo x="21600" y="21032"/>
                <wp:lineTo x="21600" y="0"/>
                <wp:lineTo x="-270" y="0"/>
              </wp:wrapPolygon>
            </wp:wrapTight>
            <wp:docPr id="7" name="_x0037_d709094-485d-4df5-9983-934b459069d0" descr="cid:E53EBC72-BC4E-4BE6-81DF-A18A2D95F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37_d709094-485d-4df5-9983-934b459069d0" descr="cid:E53EBC72-BC4E-4BE6-81DF-A18A2D95FEB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CA9">
        <w:tab/>
      </w:r>
      <w:r w:rsidR="002E3CA9">
        <w:tab/>
      </w:r>
      <w:r w:rsidR="002E3CA9">
        <w:tab/>
      </w:r>
      <w:r w:rsidR="002E3CA9">
        <w:tab/>
      </w:r>
    </w:p>
    <w:sectPr w:rsidR="003E6F76" w:rsidRPr="0011176B" w:rsidSect="00B623C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C2E61" w14:textId="77777777" w:rsidR="0043261C" w:rsidRDefault="0043261C" w:rsidP="003950B3">
      <w:r>
        <w:separator/>
      </w:r>
    </w:p>
  </w:endnote>
  <w:endnote w:type="continuationSeparator" w:id="0">
    <w:p w14:paraId="25C61EF5" w14:textId="77777777" w:rsidR="0043261C" w:rsidRDefault="0043261C" w:rsidP="0039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2DABE718" w14:textId="77777777" w:rsidR="003950B3" w:rsidRDefault="003950B3">
        <w:pPr>
          <w:pStyle w:val="Footer"/>
        </w:pPr>
        <w:r>
          <w:t>[Type text]</w:t>
        </w:r>
      </w:p>
    </w:sdtContent>
  </w:sdt>
  <w:p w14:paraId="36CD3EC3" w14:textId="77777777" w:rsidR="003950B3" w:rsidRDefault="00395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AEAB4" w14:textId="77777777" w:rsidR="0043261C" w:rsidRDefault="0043261C" w:rsidP="003950B3">
      <w:r>
        <w:separator/>
      </w:r>
    </w:p>
  </w:footnote>
  <w:footnote w:type="continuationSeparator" w:id="0">
    <w:p w14:paraId="587EBF80" w14:textId="77777777" w:rsidR="0043261C" w:rsidRDefault="0043261C" w:rsidP="0039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9F42B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bullet1"/>
      </v:shape>
    </w:pict>
  </w:numPicBullet>
  <w:numPicBullet w:numPicBulletId="1">
    <w:pict>
      <v:shape w14:anchorId="056AC45F" id="_x0000_i1030" type="#_x0000_t75" style="width:9.6pt;height:9.6pt" o:bullet="t">
        <v:imagedata r:id="rId2" o:title="bullet2"/>
      </v:shape>
    </w:pict>
  </w:numPicBullet>
  <w:numPicBullet w:numPicBulletId="2">
    <w:pict>
      <v:shape w14:anchorId="420EDD51" id="_x0000_i1031" type="#_x0000_t75" style="width:9.6pt;height:9.6pt" o:bullet="t">
        <v:imagedata r:id="rId3" o:title="bullet3"/>
      </v:shape>
    </w:pict>
  </w:numPicBullet>
  <w:abstractNum w:abstractNumId="0" w15:restartNumberingAfterBreak="0">
    <w:nsid w:val="06093845"/>
    <w:multiLevelType w:val="hybridMultilevel"/>
    <w:tmpl w:val="FB6611D8"/>
    <w:lvl w:ilvl="0" w:tplc="6470B4A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A06"/>
    <w:multiLevelType w:val="hybridMultilevel"/>
    <w:tmpl w:val="9DAC6520"/>
    <w:lvl w:ilvl="0" w:tplc="1102D81E">
      <w:numFmt w:val="bullet"/>
      <w:lvlText w:val="–"/>
      <w:lvlJc w:val="left"/>
      <w:pPr>
        <w:ind w:left="81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63FF5"/>
    <w:multiLevelType w:val="hybridMultilevel"/>
    <w:tmpl w:val="941A2B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E4134"/>
    <w:multiLevelType w:val="hybridMultilevel"/>
    <w:tmpl w:val="0D4A567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35D66"/>
    <w:multiLevelType w:val="hybridMultilevel"/>
    <w:tmpl w:val="CDCCAA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4BDC"/>
    <w:multiLevelType w:val="hybridMultilevel"/>
    <w:tmpl w:val="EC02BA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B5034"/>
    <w:multiLevelType w:val="hybridMultilevel"/>
    <w:tmpl w:val="373A2248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94674C"/>
    <w:multiLevelType w:val="hybridMultilevel"/>
    <w:tmpl w:val="5242173C"/>
    <w:lvl w:ilvl="0" w:tplc="6470B4A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EBB3A5F"/>
    <w:multiLevelType w:val="hybridMultilevel"/>
    <w:tmpl w:val="1D2A37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39CD"/>
    <w:multiLevelType w:val="hybridMultilevel"/>
    <w:tmpl w:val="04C43510"/>
    <w:lvl w:ilvl="0" w:tplc="1A3840EA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3CE0372"/>
    <w:multiLevelType w:val="hybridMultilevel"/>
    <w:tmpl w:val="4B88FD5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>
      <w:start w:val="1"/>
      <w:numFmt w:val="lowerRoman"/>
      <w:lvlText w:val="%3."/>
      <w:lvlJc w:val="right"/>
      <w:pPr>
        <w:ind w:left="1942" w:hanging="180"/>
      </w:pPr>
    </w:lvl>
    <w:lvl w:ilvl="3" w:tplc="1809000F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10C719D"/>
    <w:multiLevelType w:val="hybridMultilevel"/>
    <w:tmpl w:val="E2045B2A"/>
    <w:lvl w:ilvl="0" w:tplc="03809B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E61526"/>
    <w:multiLevelType w:val="hybridMultilevel"/>
    <w:tmpl w:val="3176E3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9475D"/>
    <w:multiLevelType w:val="hybridMultilevel"/>
    <w:tmpl w:val="F7A2B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B5C30"/>
    <w:multiLevelType w:val="hybridMultilevel"/>
    <w:tmpl w:val="E33C1A5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D100BC"/>
    <w:multiLevelType w:val="hybridMultilevel"/>
    <w:tmpl w:val="A0765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4F5BDF"/>
    <w:multiLevelType w:val="hybridMultilevel"/>
    <w:tmpl w:val="995AA954"/>
    <w:lvl w:ilvl="0" w:tplc="6470B4A0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0F5119"/>
    <w:multiLevelType w:val="hybridMultilevel"/>
    <w:tmpl w:val="CA1C0CE6"/>
    <w:lvl w:ilvl="0" w:tplc="03809B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75407"/>
    <w:multiLevelType w:val="hybridMultilevel"/>
    <w:tmpl w:val="4044E312"/>
    <w:lvl w:ilvl="0" w:tplc="6470B4A0">
      <w:numFmt w:val="bullet"/>
      <w:lvlText w:val="-"/>
      <w:lvlJc w:val="left"/>
      <w:pPr>
        <w:ind w:left="862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DD67A0D"/>
    <w:multiLevelType w:val="hybridMultilevel"/>
    <w:tmpl w:val="556C93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00602"/>
    <w:multiLevelType w:val="hybridMultilevel"/>
    <w:tmpl w:val="5D46C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63EA"/>
    <w:multiLevelType w:val="hybridMultilevel"/>
    <w:tmpl w:val="C8AE39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21"/>
  </w:num>
  <w:num w:numId="5">
    <w:abstractNumId w:val="9"/>
  </w:num>
  <w:num w:numId="6">
    <w:abstractNumId w:val="10"/>
  </w:num>
  <w:num w:numId="7">
    <w:abstractNumId w:val="20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3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3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</w:num>
  <w:num w:numId="19">
    <w:abstractNumId w:val="18"/>
  </w:num>
  <w:num w:numId="20">
    <w:abstractNumId w:val="22"/>
  </w:num>
  <w:num w:numId="21">
    <w:abstractNumId w:val="0"/>
  </w:num>
  <w:num w:numId="22">
    <w:abstractNumId w:val="6"/>
  </w:num>
  <w:num w:numId="23">
    <w:abstractNumId w:val="19"/>
  </w:num>
  <w:num w:numId="24">
    <w:abstractNumId w:val="12"/>
  </w:num>
  <w:num w:numId="25">
    <w:abstractNumId w:val="4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style="mso-position-horizontal-relative:page;mso-position-vertical-relative:page" fillcolor="#9c9" stroke="f">
      <v:fill color="#9c9"/>
      <v:stroke weight="0" insetpen="t" on="f"/>
      <v:shadow color="#ccc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3AA"/>
    <w:rsid w:val="000036B2"/>
    <w:rsid w:val="00012633"/>
    <w:rsid w:val="0002652B"/>
    <w:rsid w:val="0003005E"/>
    <w:rsid w:val="000302B4"/>
    <w:rsid w:val="0003216A"/>
    <w:rsid w:val="00032E8C"/>
    <w:rsid w:val="00034DB6"/>
    <w:rsid w:val="000478B8"/>
    <w:rsid w:val="0005202C"/>
    <w:rsid w:val="0005319F"/>
    <w:rsid w:val="00054459"/>
    <w:rsid w:val="000601DA"/>
    <w:rsid w:val="00061361"/>
    <w:rsid w:val="00061FBB"/>
    <w:rsid w:val="00062398"/>
    <w:rsid w:val="00064484"/>
    <w:rsid w:val="00064821"/>
    <w:rsid w:val="00071011"/>
    <w:rsid w:val="00071585"/>
    <w:rsid w:val="0007184F"/>
    <w:rsid w:val="0008214C"/>
    <w:rsid w:val="00082ADE"/>
    <w:rsid w:val="00085BB4"/>
    <w:rsid w:val="000A3AC2"/>
    <w:rsid w:val="000A665C"/>
    <w:rsid w:val="000B545C"/>
    <w:rsid w:val="000B5C59"/>
    <w:rsid w:val="000B7D04"/>
    <w:rsid w:val="000C1630"/>
    <w:rsid w:val="000C225F"/>
    <w:rsid w:val="000C3FBB"/>
    <w:rsid w:val="000D11A7"/>
    <w:rsid w:val="000D1747"/>
    <w:rsid w:val="000E2E49"/>
    <w:rsid w:val="000F5094"/>
    <w:rsid w:val="0011176B"/>
    <w:rsid w:val="00112772"/>
    <w:rsid w:val="00115CCA"/>
    <w:rsid w:val="00116F72"/>
    <w:rsid w:val="00127671"/>
    <w:rsid w:val="00130875"/>
    <w:rsid w:val="00134BD1"/>
    <w:rsid w:val="00142927"/>
    <w:rsid w:val="00143186"/>
    <w:rsid w:val="00144DE0"/>
    <w:rsid w:val="001452F7"/>
    <w:rsid w:val="00150EE2"/>
    <w:rsid w:val="00152E06"/>
    <w:rsid w:val="00162F3D"/>
    <w:rsid w:val="00164022"/>
    <w:rsid w:val="0016451B"/>
    <w:rsid w:val="001669C1"/>
    <w:rsid w:val="00176450"/>
    <w:rsid w:val="0018255F"/>
    <w:rsid w:val="00191302"/>
    <w:rsid w:val="001A012F"/>
    <w:rsid w:val="001A101A"/>
    <w:rsid w:val="001B1D87"/>
    <w:rsid w:val="001B5728"/>
    <w:rsid w:val="001B5EB1"/>
    <w:rsid w:val="001B724E"/>
    <w:rsid w:val="001C20D3"/>
    <w:rsid w:val="001C3B2E"/>
    <w:rsid w:val="001F324B"/>
    <w:rsid w:val="002041EC"/>
    <w:rsid w:val="00205C60"/>
    <w:rsid w:val="00213AEF"/>
    <w:rsid w:val="00213E07"/>
    <w:rsid w:val="00223655"/>
    <w:rsid w:val="0022365C"/>
    <w:rsid w:val="002242F1"/>
    <w:rsid w:val="00225CA1"/>
    <w:rsid w:val="00225D25"/>
    <w:rsid w:val="00240909"/>
    <w:rsid w:val="002459BC"/>
    <w:rsid w:val="00250647"/>
    <w:rsid w:val="002578DA"/>
    <w:rsid w:val="00262D3F"/>
    <w:rsid w:val="002761A8"/>
    <w:rsid w:val="0027630E"/>
    <w:rsid w:val="0027735E"/>
    <w:rsid w:val="00292126"/>
    <w:rsid w:val="002A6DCF"/>
    <w:rsid w:val="002B6082"/>
    <w:rsid w:val="002C7790"/>
    <w:rsid w:val="002D5EA4"/>
    <w:rsid w:val="002E1B4E"/>
    <w:rsid w:val="002E3CA9"/>
    <w:rsid w:val="002E42A5"/>
    <w:rsid w:val="002E7B70"/>
    <w:rsid w:val="002F027F"/>
    <w:rsid w:val="002F5063"/>
    <w:rsid w:val="00304690"/>
    <w:rsid w:val="0030481D"/>
    <w:rsid w:val="00322699"/>
    <w:rsid w:val="0032300B"/>
    <w:rsid w:val="00323CF5"/>
    <w:rsid w:val="00325A26"/>
    <w:rsid w:val="00330710"/>
    <w:rsid w:val="00343F52"/>
    <w:rsid w:val="00345477"/>
    <w:rsid w:val="003473D4"/>
    <w:rsid w:val="00347F99"/>
    <w:rsid w:val="00353D10"/>
    <w:rsid w:val="00354A1D"/>
    <w:rsid w:val="0035547F"/>
    <w:rsid w:val="00356C0B"/>
    <w:rsid w:val="00357733"/>
    <w:rsid w:val="003636E4"/>
    <w:rsid w:val="00363E3A"/>
    <w:rsid w:val="00370459"/>
    <w:rsid w:val="003840D8"/>
    <w:rsid w:val="0038573D"/>
    <w:rsid w:val="00392DCF"/>
    <w:rsid w:val="003950B3"/>
    <w:rsid w:val="003A47D1"/>
    <w:rsid w:val="003B42BF"/>
    <w:rsid w:val="003C15B0"/>
    <w:rsid w:val="003D321F"/>
    <w:rsid w:val="003E1D5E"/>
    <w:rsid w:val="003E4F66"/>
    <w:rsid w:val="003E6F76"/>
    <w:rsid w:val="003F5A4A"/>
    <w:rsid w:val="00402A58"/>
    <w:rsid w:val="00407372"/>
    <w:rsid w:val="0040756C"/>
    <w:rsid w:val="00407BB1"/>
    <w:rsid w:val="004165E7"/>
    <w:rsid w:val="0042197F"/>
    <w:rsid w:val="00431A28"/>
    <w:rsid w:val="0043261C"/>
    <w:rsid w:val="00434115"/>
    <w:rsid w:val="00440919"/>
    <w:rsid w:val="00443738"/>
    <w:rsid w:val="00445FC8"/>
    <w:rsid w:val="00457C3E"/>
    <w:rsid w:val="00490902"/>
    <w:rsid w:val="004943EE"/>
    <w:rsid w:val="004A33DD"/>
    <w:rsid w:val="004A4599"/>
    <w:rsid w:val="004A4AEF"/>
    <w:rsid w:val="004A6661"/>
    <w:rsid w:val="004B4C3C"/>
    <w:rsid w:val="004B728C"/>
    <w:rsid w:val="004D33D7"/>
    <w:rsid w:val="004D557E"/>
    <w:rsid w:val="004D60F7"/>
    <w:rsid w:val="004D67FB"/>
    <w:rsid w:val="004E5861"/>
    <w:rsid w:val="004E5982"/>
    <w:rsid w:val="004E64ED"/>
    <w:rsid w:val="004F7F42"/>
    <w:rsid w:val="005000FC"/>
    <w:rsid w:val="0050156B"/>
    <w:rsid w:val="00504AFB"/>
    <w:rsid w:val="00506068"/>
    <w:rsid w:val="00507F9D"/>
    <w:rsid w:val="005266F6"/>
    <w:rsid w:val="0053072B"/>
    <w:rsid w:val="00534843"/>
    <w:rsid w:val="005508F8"/>
    <w:rsid w:val="005574AB"/>
    <w:rsid w:val="00561023"/>
    <w:rsid w:val="005610F6"/>
    <w:rsid w:val="00561243"/>
    <w:rsid w:val="005660BC"/>
    <w:rsid w:val="00571DA1"/>
    <w:rsid w:val="005866AD"/>
    <w:rsid w:val="00586F54"/>
    <w:rsid w:val="005926DA"/>
    <w:rsid w:val="005942DE"/>
    <w:rsid w:val="005B15AE"/>
    <w:rsid w:val="005B676F"/>
    <w:rsid w:val="005C1429"/>
    <w:rsid w:val="005C2B4A"/>
    <w:rsid w:val="005C7AC6"/>
    <w:rsid w:val="005D1CE9"/>
    <w:rsid w:val="005E22C5"/>
    <w:rsid w:val="005E32B5"/>
    <w:rsid w:val="005F6AE3"/>
    <w:rsid w:val="005F6B4D"/>
    <w:rsid w:val="00604A45"/>
    <w:rsid w:val="0061096E"/>
    <w:rsid w:val="0061377B"/>
    <w:rsid w:val="0061414F"/>
    <w:rsid w:val="0062212A"/>
    <w:rsid w:val="00627638"/>
    <w:rsid w:val="0063451E"/>
    <w:rsid w:val="00635871"/>
    <w:rsid w:val="0066517F"/>
    <w:rsid w:val="00680C90"/>
    <w:rsid w:val="00684DE5"/>
    <w:rsid w:val="00685BAB"/>
    <w:rsid w:val="006903F6"/>
    <w:rsid w:val="00697273"/>
    <w:rsid w:val="006A63FC"/>
    <w:rsid w:val="006B2365"/>
    <w:rsid w:val="006B45AC"/>
    <w:rsid w:val="006C1DA8"/>
    <w:rsid w:val="006C41A4"/>
    <w:rsid w:val="006C7F9D"/>
    <w:rsid w:val="006D33FE"/>
    <w:rsid w:val="006F79B4"/>
    <w:rsid w:val="00700EF6"/>
    <w:rsid w:val="007041A8"/>
    <w:rsid w:val="00712507"/>
    <w:rsid w:val="00725CC3"/>
    <w:rsid w:val="00730340"/>
    <w:rsid w:val="007330B5"/>
    <w:rsid w:val="007369B3"/>
    <w:rsid w:val="0074065B"/>
    <w:rsid w:val="00746875"/>
    <w:rsid w:val="00757C7B"/>
    <w:rsid w:val="00762F06"/>
    <w:rsid w:val="00764254"/>
    <w:rsid w:val="00793353"/>
    <w:rsid w:val="00795B9A"/>
    <w:rsid w:val="007974B2"/>
    <w:rsid w:val="007A42C1"/>
    <w:rsid w:val="007A745B"/>
    <w:rsid w:val="007B4A9B"/>
    <w:rsid w:val="007C4F42"/>
    <w:rsid w:val="007E2021"/>
    <w:rsid w:val="007E5BB7"/>
    <w:rsid w:val="007E6432"/>
    <w:rsid w:val="007F14CC"/>
    <w:rsid w:val="007F3DD0"/>
    <w:rsid w:val="0080395A"/>
    <w:rsid w:val="00813049"/>
    <w:rsid w:val="00823567"/>
    <w:rsid w:val="0083748A"/>
    <w:rsid w:val="00854467"/>
    <w:rsid w:val="00856B8B"/>
    <w:rsid w:val="0086116C"/>
    <w:rsid w:val="00862922"/>
    <w:rsid w:val="00865FB9"/>
    <w:rsid w:val="00875F91"/>
    <w:rsid w:val="0087663A"/>
    <w:rsid w:val="008842D5"/>
    <w:rsid w:val="00887877"/>
    <w:rsid w:val="00891B8C"/>
    <w:rsid w:val="00891E7D"/>
    <w:rsid w:val="008A418F"/>
    <w:rsid w:val="008B5C4E"/>
    <w:rsid w:val="008C144E"/>
    <w:rsid w:val="008C59FA"/>
    <w:rsid w:val="008C7736"/>
    <w:rsid w:val="008C7AF3"/>
    <w:rsid w:val="008D13C0"/>
    <w:rsid w:val="008E15FB"/>
    <w:rsid w:val="008E17DA"/>
    <w:rsid w:val="008E2208"/>
    <w:rsid w:val="008F75D8"/>
    <w:rsid w:val="009026EE"/>
    <w:rsid w:val="00904D33"/>
    <w:rsid w:val="00911FFE"/>
    <w:rsid w:val="0091250E"/>
    <w:rsid w:val="00926A8B"/>
    <w:rsid w:val="00930FF5"/>
    <w:rsid w:val="009336B3"/>
    <w:rsid w:val="00937848"/>
    <w:rsid w:val="00953219"/>
    <w:rsid w:val="009541C4"/>
    <w:rsid w:val="00957511"/>
    <w:rsid w:val="00977CF4"/>
    <w:rsid w:val="009800FA"/>
    <w:rsid w:val="009838C8"/>
    <w:rsid w:val="009942CF"/>
    <w:rsid w:val="009974DF"/>
    <w:rsid w:val="009A591A"/>
    <w:rsid w:val="009B1EB1"/>
    <w:rsid w:val="009B39E0"/>
    <w:rsid w:val="009B6FC6"/>
    <w:rsid w:val="009B7CF1"/>
    <w:rsid w:val="009C0C9C"/>
    <w:rsid w:val="009C5208"/>
    <w:rsid w:val="009D109A"/>
    <w:rsid w:val="009F769A"/>
    <w:rsid w:val="00A0319D"/>
    <w:rsid w:val="00A07CFD"/>
    <w:rsid w:val="00A27656"/>
    <w:rsid w:val="00A31548"/>
    <w:rsid w:val="00A41544"/>
    <w:rsid w:val="00A525BB"/>
    <w:rsid w:val="00A65744"/>
    <w:rsid w:val="00A77838"/>
    <w:rsid w:val="00A84EC4"/>
    <w:rsid w:val="00A874AF"/>
    <w:rsid w:val="00A942E0"/>
    <w:rsid w:val="00AB3CA0"/>
    <w:rsid w:val="00AC5241"/>
    <w:rsid w:val="00AC7529"/>
    <w:rsid w:val="00AC7A49"/>
    <w:rsid w:val="00AD062B"/>
    <w:rsid w:val="00AD78EF"/>
    <w:rsid w:val="00AD7B34"/>
    <w:rsid w:val="00AD7ED0"/>
    <w:rsid w:val="00AF6725"/>
    <w:rsid w:val="00B02748"/>
    <w:rsid w:val="00B11BA7"/>
    <w:rsid w:val="00B17B38"/>
    <w:rsid w:val="00B23F25"/>
    <w:rsid w:val="00B245C2"/>
    <w:rsid w:val="00B32002"/>
    <w:rsid w:val="00B3348B"/>
    <w:rsid w:val="00B33C69"/>
    <w:rsid w:val="00B3427E"/>
    <w:rsid w:val="00B37907"/>
    <w:rsid w:val="00B37960"/>
    <w:rsid w:val="00B40AE8"/>
    <w:rsid w:val="00B43672"/>
    <w:rsid w:val="00B44828"/>
    <w:rsid w:val="00B45A8C"/>
    <w:rsid w:val="00B51E59"/>
    <w:rsid w:val="00B5344F"/>
    <w:rsid w:val="00B5364C"/>
    <w:rsid w:val="00B551CD"/>
    <w:rsid w:val="00B55DA0"/>
    <w:rsid w:val="00B602FF"/>
    <w:rsid w:val="00B6064A"/>
    <w:rsid w:val="00B60907"/>
    <w:rsid w:val="00B615F0"/>
    <w:rsid w:val="00B623C9"/>
    <w:rsid w:val="00B76287"/>
    <w:rsid w:val="00B77BC8"/>
    <w:rsid w:val="00B804B4"/>
    <w:rsid w:val="00B916C4"/>
    <w:rsid w:val="00B9208A"/>
    <w:rsid w:val="00B942FF"/>
    <w:rsid w:val="00B975A2"/>
    <w:rsid w:val="00B978B7"/>
    <w:rsid w:val="00BB20A2"/>
    <w:rsid w:val="00BB3827"/>
    <w:rsid w:val="00BB46C0"/>
    <w:rsid w:val="00BB6A55"/>
    <w:rsid w:val="00BD13AA"/>
    <w:rsid w:val="00BD4CE9"/>
    <w:rsid w:val="00BD7034"/>
    <w:rsid w:val="00BE31B0"/>
    <w:rsid w:val="00BE4F28"/>
    <w:rsid w:val="00C2415A"/>
    <w:rsid w:val="00C35F34"/>
    <w:rsid w:val="00C36075"/>
    <w:rsid w:val="00C36146"/>
    <w:rsid w:val="00C36498"/>
    <w:rsid w:val="00C4470A"/>
    <w:rsid w:val="00C52AC6"/>
    <w:rsid w:val="00C70DD2"/>
    <w:rsid w:val="00C7432E"/>
    <w:rsid w:val="00C7493F"/>
    <w:rsid w:val="00C84B24"/>
    <w:rsid w:val="00CA0230"/>
    <w:rsid w:val="00CA5268"/>
    <w:rsid w:val="00CB42B8"/>
    <w:rsid w:val="00CB77B4"/>
    <w:rsid w:val="00CC0461"/>
    <w:rsid w:val="00CC3783"/>
    <w:rsid w:val="00CC42FC"/>
    <w:rsid w:val="00CC48F4"/>
    <w:rsid w:val="00CD4AA8"/>
    <w:rsid w:val="00CD7B90"/>
    <w:rsid w:val="00CF1058"/>
    <w:rsid w:val="00CF2588"/>
    <w:rsid w:val="00CF3123"/>
    <w:rsid w:val="00CF49AB"/>
    <w:rsid w:val="00CF64A1"/>
    <w:rsid w:val="00D0139E"/>
    <w:rsid w:val="00D06A46"/>
    <w:rsid w:val="00D118C2"/>
    <w:rsid w:val="00D13329"/>
    <w:rsid w:val="00D27E2A"/>
    <w:rsid w:val="00D34F88"/>
    <w:rsid w:val="00D354B8"/>
    <w:rsid w:val="00D4098C"/>
    <w:rsid w:val="00D478A0"/>
    <w:rsid w:val="00D557EF"/>
    <w:rsid w:val="00D601E9"/>
    <w:rsid w:val="00D6508F"/>
    <w:rsid w:val="00D76F2E"/>
    <w:rsid w:val="00D80450"/>
    <w:rsid w:val="00D81A01"/>
    <w:rsid w:val="00D879C4"/>
    <w:rsid w:val="00D90489"/>
    <w:rsid w:val="00D94062"/>
    <w:rsid w:val="00D94F7A"/>
    <w:rsid w:val="00DA22FF"/>
    <w:rsid w:val="00DA63D6"/>
    <w:rsid w:val="00DB305F"/>
    <w:rsid w:val="00DB4CE5"/>
    <w:rsid w:val="00DC3A6C"/>
    <w:rsid w:val="00DC4589"/>
    <w:rsid w:val="00DC6915"/>
    <w:rsid w:val="00DE12DA"/>
    <w:rsid w:val="00DF5B9A"/>
    <w:rsid w:val="00DF7896"/>
    <w:rsid w:val="00E06E0A"/>
    <w:rsid w:val="00E10A8A"/>
    <w:rsid w:val="00E17BBB"/>
    <w:rsid w:val="00E20730"/>
    <w:rsid w:val="00E26F58"/>
    <w:rsid w:val="00E35A52"/>
    <w:rsid w:val="00E45747"/>
    <w:rsid w:val="00E569FE"/>
    <w:rsid w:val="00E57029"/>
    <w:rsid w:val="00E622DA"/>
    <w:rsid w:val="00E66F9B"/>
    <w:rsid w:val="00E7212A"/>
    <w:rsid w:val="00E80112"/>
    <w:rsid w:val="00E90111"/>
    <w:rsid w:val="00E97AB4"/>
    <w:rsid w:val="00EA3021"/>
    <w:rsid w:val="00EC4615"/>
    <w:rsid w:val="00ED1F82"/>
    <w:rsid w:val="00ED3310"/>
    <w:rsid w:val="00ED5D2E"/>
    <w:rsid w:val="00ED6476"/>
    <w:rsid w:val="00EE2335"/>
    <w:rsid w:val="00EF26E3"/>
    <w:rsid w:val="00F03B93"/>
    <w:rsid w:val="00F07024"/>
    <w:rsid w:val="00F107FD"/>
    <w:rsid w:val="00F10B95"/>
    <w:rsid w:val="00F161CC"/>
    <w:rsid w:val="00F26971"/>
    <w:rsid w:val="00F3269E"/>
    <w:rsid w:val="00F357E3"/>
    <w:rsid w:val="00F4391A"/>
    <w:rsid w:val="00F447B7"/>
    <w:rsid w:val="00F46ADB"/>
    <w:rsid w:val="00F47F66"/>
    <w:rsid w:val="00F50CDF"/>
    <w:rsid w:val="00F54DEE"/>
    <w:rsid w:val="00F5588C"/>
    <w:rsid w:val="00F55F7F"/>
    <w:rsid w:val="00F562F6"/>
    <w:rsid w:val="00F57DEB"/>
    <w:rsid w:val="00F62BC4"/>
    <w:rsid w:val="00F7206D"/>
    <w:rsid w:val="00F74B3C"/>
    <w:rsid w:val="00F74B74"/>
    <w:rsid w:val="00F8240A"/>
    <w:rsid w:val="00F83A85"/>
    <w:rsid w:val="00F9409A"/>
    <w:rsid w:val="00FA2AE4"/>
    <w:rsid w:val="00FA5AAE"/>
    <w:rsid w:val="00FB24E3"/>
    <w:rsid w:val="00FC1542"/>
    <w:rsid w:val="00FD14CC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#9c9" stroke="f">
      <v:fill color="#9c9"/>
      <v:stroke weight="0" insetpen="t" on="f"/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4A0C2DD0"/>
  <w15:docId w15:val="{2E9997E2-BDE0-48C3-A0E5-53F1E691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91"/>
    <w:rPr>
      <w:color w:val="000000"/>
      <w:kern w:val="28"/>
      <w:lang w:val="en-US" w:eastAsia="en-US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eastAsia="en-US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  <w:lang w:val="en-US" w:eastAsia="en-US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BF"/>
    <w:rPr>
      <w:rFonts w:ascii="Tahoma" w:hAnsi="Tahoma" w:cs="Tahoma"/>
      <w:color w:val="000000"/>
      <w:kern w:val="28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B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0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0B3"/>
    <w:rPr>
      <w:color w:val="000000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950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B3"/>
    <w:rPr>
      <w:color w:val="000000"/>
      <w:kern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E66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E53EBC72-BC4E-4BE6-81DF-A18A2D95FE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C10D-1D31-4584-80A7-3B7B6592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Vimal Kumar</cp:lastModifiedBy>
  <cp:revision>11</cp:revision>
  <cp:lastPrinted>2020-03-04T15:13:00Z</cp:lastPrinted>
  <dcterms:created xsi:type="dcterms:W3CDTF">2020-03-04T15:12:00Z</dcterms:created>
  <dcterms:modified xsi:type="dcterms:W3CDTF">2021-01-08T10:07:00Z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